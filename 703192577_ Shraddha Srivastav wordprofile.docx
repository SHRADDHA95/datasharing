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00F2" w:rsidRDefault="00D600F2">
      <w:pPr>
        <w:rPr>
          <w:sz w:val="22"/>
          <w:szCs w:val="22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3528"/>
        <w:gridCol w:w="5962"/>
      </w:tblGrid>
      <w:tr w:rsidR="002A6EC1" w:rsidTr="00BD71F6">
        <w:trPr>
          <w:trHeight w:val="345"/>
        </w:trPr>
        <w:tc>
          <w:tcPr>
            <w:tcW w:w="3528" w:type="dxa"/>
            <w:noWrap/>
          </w:tcPr>
          <w:p w:rsidR="002A6EC1" w:rsidRDefault="00BD71F6" w:rsidP="00BD71F6">
            <w:r>
              <w:rPr>
                <w:b/>
                <w:sz w:val="30"/>
              </w:rPr>
              <w:t>Shraddha Shrivastav</w:t>
            </w:r>
          </w:p>
        </w:tc>
        <w:tc>
          <w:tcPr>
            <w:tcW w:w="5962" w:type="dxa"/>
            <w:noWrap/>
          </w:tcPr>
          <w:p w:rsidR="002A6EC1" w:rsidRDefault="002A6EC1">
            <w:pPr>
              <w:jc w:val="right"/>
            </w:pPr>
          </w:p>
        </w:tc>
      </w:tr>
      <w:tr w:rsidR="002A6EC1" w:rsidTr="00BD71F6">
        <w:trPr>
          <w:trHeight w:val="345"/>
        </w:trPr>
        <w:tc>
          <w:tcPr>
            <w:tcW w:w="3528" w:type="dxa"/>
            <w:noWrap/>
          </w:tcPr>
          <w:p w:rsidR="002A6EC1" w:rsidRDefault="00854AA1" w:rsidP="009C6442">
            <w:r>
              <w:t>Total Exp:</w:t>
            </w:r>
            <w:r w:rsidR="003A5AB9">
              <w:t xml:space="preserve"> </w:t>
            </w:r>
            <w:r w:rsidR="009C6442">
              <w:t>1 Year</w:t>
            </w:r>
          </w:p>
        </w:tc>
        <w:tc>
          <w:tcPr>
            <w:tcW w:w="5962" w:type="dxa"/>
            <w:noWrap/>
          </w:tcPr>
          <w:p w:rsidR="002A6EC1" w:rsidRDefault="00BD71F6" w:rsidP="00BD71F6">
            <w:pPr>
              <w:jc w:val="right"/>
            </w:pPr>
            <w:r>
              <w:t xml:space="preserve">  </w:t>
            </w:r>
            <w:r w:rsidR="007B1660">
              <w:t>Email:</w:t>
            </w:r>
            <w:r>
              <w:t xml:space="preserve"> </w:t>
            </w:r>
            <w:r w:rsidR="00854AA1">
              <w:t>Shraddha.Shrivastav</w:t>
            </w:r>
            <w:r>
              <w:t xml:space="preserve"> </w:t>
            </w:r>
            <w:r w:rsidR="007B1660">
              <w:t>@genpact.com</w:t>
            </w:r>
          </w:p>
        </w:tc>
      </w:tr>
      <w:tr w:rsidR="002A6EC1" w:rsidTr="00BD71F6">
        <w:trPr>
          <w:trHeight w:val="345"/>
        </w:trPr>
        <w:tc>
          <w:tcPr>
            <w:tcW w:w="3528" w:type="dxa"/>
            <w:noWrap/>
          </w:tcPr>
          <w:p w:rsidR="002A6EC1" w:rsidRDefault="007B1660">
            <w:r>
              <w:t>Software Engineer - Dev</w:t>
            </w:r>
          </w:p>
        </w:tc>
        <w:tc>
          <w:tcPr>
            <w:tcW w:w="5962" w:type="dxa"/>
            <w:noWrap/>
          </w:tcPr>
          <w:p w:rsidR="002A6EC1" w:rsidRDefault="007B1660" w:rsidP="00BD71F6">
            <w:pPr>
              <w:jc w:val="right"/>
            </w:pPr>
            <w:r>
              <w:t xml:space="preserve">Phone: </w:t>
            </w:r>
            <w:r w:rsidR="00BD71F6">
              <w:t>7859899596</w:t>
            </w:r>
          </w:p>
        </w:tc>
      </w:tr>
      <w:tr w:rsidR="002A6EC1" w:rsidTr="00BD71F6">
        <w:trPr>
          <w:trHeight w:val="345"/>
        </w:trPr>
        <w:tc>
          <w:tcPr>
            <w:tcW w:w="3528" w:type="dxa"/>
            <w:noWrap/>
          </w:tcPr>
          <w:p w:rsidR="002A6EC1" w:rsidRDefault="007B1660">
            <w:r>
              <w:t>India, Noida</w:t>
            </w:r>
          </w:p>
        </w:tc>
        <w:tc>
          <w:tcPr>
            <w:tcW w:w="5962" w:type="dxa"/>
            <w:noWrap/>
          </w:tcPr>
          <w:p w:rsidR="002A6EC1" w:rsidRDefault="002A6EC1">
            <w:pPr>
              <w:jc w:val="right"/>
            </w:pPr>
          </w:p>
        </w:tc>
      </w:tr>
    </w:tbl>
    <w:p w:rsidR="002A6EC1" w:rsidRDefault="007B1660">
      <w:r>
        <w:br/>
      </w:r>
    </w:p>
    <w:p w:rsidR="002A6EC1" w:rsidRDefault="007B1660">
      <w:pPr>
        <w:rPr>
          <w:b/>
          <w:sz w:val="22"/>
        </w:rPr>
      </w:pPr>
      <w:r>
        <w:rPr>
          <w:b/>
          <w:sz w:val="22"/>
        </w:rPr>
        <w:t>EXPERIENCE SUMMARY</w:t>
      </w:r>
    </w:p>
    <w:p w:rsidR="00854AA1" w:rsidRDefault="00854AA1"/>
    <w:p w:rsidR="00854AA1" w:rsidRPr="0022347A" w:rsidRDefault="00854AA1" w:rsidP="00854AA1">
      <w:pPr>
        <w:numPr>
          <w:ilvl w:val="0"/>
          <w:numId w:val="1"/>
        </w:numPr>
        <w:ind w:left="720" w:hanging="360"/>
        <w:rPr>
          <w:rFonts w:ascii="Calibri" w:hAnsi="Calibri"/>
        </w:rPr>
      </w:pPr>
      <w:r>
        <w:t>Testing and development(Java)</w:t>
      </w:r>
    </w:p>
    <w:p w:rsidR="005E77C5" w:rsidRPr="00BA7F3E" w:rsidRDefault="006D07B2">
      <w:pPr>
        <w:numPr>
          <w:ilvl w:val="0"/>
          <w:numId w:val="1"/>
        </w:numPr>
        <w:ind w:left="720" w:hanging="360"/>
        <w:rPr>
          <w:rFonts w:ascii="Calibri" w:hAnsi="Calibri"/>
        </w:rPr>
      </w:pPr>
      <w:r>
        <w:t xml:space="preserve">Experience in </w:t>
      </w:r>
      <w:r w:rsidR="005E77C5">
        <w:t>Agile</w:t>
      </w:r>
      <w:r>
        <w:t xml:space="preserve"> Development Process.</w:t>
      </w:r>
    </w:p>
    <w:p w:rsidR="00BA7F3E" w:rsidRPr="005F0C03" w:rsidRDefault="00BA7F3E">
      <w:pPr>
        <w:numPr>
          <w:ilvl w:val="0"/>
          <w:numId w:val="1"/>
        </w:numPr>
        <w:ind w:left="720" w:hanging="360"/>
        <w:rPr>
          <w:rFonts w:ascii="Calibri" w:hAnsi="Calibri"/>
        </w:rPr>
      </w:pPr>
      <w:r>
        <w:t>Competitive online coding</w:t>
      </w:r>
      <w:r w:rsidR="007637C5">
        <w:t>-Hackerrank</w:t>
      </w:r>
    </w:p>
    <w:p w:rsidR="002A59D2" w:rsidRPr="00411340" w:rsidRDefault="006175AB" w:rsidP="00411340">
      <w:pPr>
        <w:numPr>
          <w:ilvl w:val="0"/>
          <w:numId w:val="1"/>
        </w:numPr>
        <w:ind w:left="720" w:hanging="360"/>
        <w:rPr>
          <w:rFonts w:ascii="Calibri" w:hAnsi="Calibri"/>
        </w:rPr>
      </w:pPr>
      <w:r>
        <w:t>Worked on small BIs (Business Impacts)</w:t>
      </w:r>
      <w:r w:rsidR="002A59D2">
        <w:t xml:space="preserve"> within organization</w:t>
      </w:r>
    </w:p>
    <w:p w:rsidR="0022347A" w:rsidRDefault="0022347A" w:rsidP="0022347A">
      <w:pPr>
        <w:rPr>
          <w:rFonts w:ascii="Calibri" w:hAnsi="Calibri"/>
        </w:rPr>
      </w:pPr>
      <w:r>
        <w:t xml:space="preserve">  </w:t>
      </w:r>
    </w:p>
    <w:p w:rsidR="002A6EC1" w:rsidRDefault="005E77C5">
      <w:r>
        <w:t xml:space="preserve">  </w:t>
      </w:r>
    </w:p>
    <w:p w:rsidR="002A6EC1" w:rsidRDefault="007B1660">
      <w:r>
        <w:br/>
      </w:r>
      <w:r>
        <w:rPr>
          <w:b/>
          <w:sz w:val="22"/>
        </w:rPr>
        <w:t>TECHNICAL SKILLS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9490"/>
      </w:tblGrid>
      <w:tr w:rsidR="002A6EC1">
        <w:tc>
          <w:tcPr>
            <w:tcW w:w="0" w:type="dxa"/>
          </w:tcPr>
          <w:p w:rsidR="002A6EC1" w:rsidRDefault="0022347A" w:rsidP="002B1E4D">
            <w:r>
              <w:t>JavaScript,</w:t>
            </w:r>
            <w:r w:rsidR="007B1660">
              <w:t xml:space="preserve"> HTML</w:t>
            </w:r>
            <w:r w:rsidR="00B218D6">
              <w:t>, Bootstrap</w:t>
            </w:r>
            <w:r w:rsidR="00467743">
              <w:t xml:space="preserve">, </w:t>
            </w:r>
            <w:r w:rsidR="00E71D0A">
              <w:t xml:space="preserve">Java </w:t>
            </w:r>
            <w:r w:rsidR="007C3C70">
              <w:t>EE, Spring</w:t>
            </w:r>
            <w:r w:rsidR="00E71D0A">
              <w:t xml:space="preserve"> Core, </w:t>
            </w:r>
            <w:r w:rsidR="005E6BD8">
              <w:t xml:space="preserve">Spring MVC, </w:t>
            </w:r>
            <w:r w:rsidR="00E71D0A">
              <w:t>Spring</w:t>
            </w:r>
            <w:r w:rsidR="00467743">
              <w:t xml:space="preserve"> JDBC, </w:t>
            </w:r>
            <w:r w:rsidR="002B1E4D">
              <w:t>Apache POI</w:t>
            </w:r>
            <w:r w:rsidR="002A59D2">
              <w:t>, Git</w:t>
            </w:r>
            <w:r w:rsidR="00816DDB">
              <w:t>(Version Control)</w:t>
            </w:r>
          </w:p>
        </w:tc>
      </w:tr>
    </w:tbl>
    <w:p w:rsidR="002A6EC1" w:rsidRDefault="002A6EC1"/>
    <w:tbl>
      <w:tblPr>
        <w:tblW w:w="5000" w:type="pct"/>
        <w:tblLook w:val="04A0" w:firstRow="1" w:lastRow="0" w:firstColumn="1" w:lastColumn="0" w:noHBand="0" w:noVBand="1"/>
      </w:tblPr>
      <w:tblGrid>
        <w:gridCol w:w="9490"/>
      </w:tblGrid>
      <w:tr w:rsidR="002A6EC1">
        <w:tc>
          <w:tcPr>
            <w:tcW w:w="0" w:type="dxa"/>
            <w:noWrap/>
          </w:tcPr>
          <w:p w:rsidR="002A6EC1" w:rsidRDefault="007B1660">
            <w:r>
              <w:rPr>
                <w:b/>
              </w:rPr>
              <w:t>DOMAINS</w:t>
            </w:r>
          </w:p>
        </w:tc>
      </w:tr>
      <w:tr w:rsidR="002A6EC1">
        <w:tc>
          <w:tcPr>
            <w:tcW w:w="0" w:type="dxa"/>
            <w:noWrap/>
          </w:tcPr>
          <w:p w:rsidR="002A6EC1" w:rsidRDefault="007B1660">
            <w:pPr>
              <w:jc w:val="both"/>
            </w:pPr>
            <w:r>
              <w:t>Others (Life Sciences)</w:t>
            </w:r>
          </w:p>
        </w:tc>
      </w:tr>
    </w:tbl>
    <w:p w:rsidR="002A6EC1" w:rsidRDefault="007B1660">
      <w:r>
        <w:br/>
      </w:r>
    </w:p>
    <w:p w:rsidR="002A6EC1" w:rsidRDefault="007B1660">
      <w:r>
        <w:rPr>
          <w:b/>
          <w:sz w:val="22"/>
        </w:rPr>
        <w:t>PROJECTS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312"/>
        <w:gridCol w:w="4593"/>
        <w:gridCol w:w="3585"/>
      </w:tblGrid>
      <w:tr w:rsidR="002A6EC1" w:rsidTr="008957AD">
        <w:tc>
          <w:tcPr>
            <w:tcW w:w="691" w:type="pct"/>
            <w:noWrap/>
          </w:tcPr>
          <w:p w:rsidR="002A6EC1" w:rsidRDefault="007B1660">
            <w:r>
              <w:rPr>
                <w:b/>
                <w:sz w:val="22"/>
              </w:rPr>
              <w:t>End Client:</w:t>
            </w:r>
          </w:p>
        </w:tc>
        <w:tc>
          <w:tcPr>
            <w:tcW w:w="2420" w:type="pct"/>
            <w:noWrap/>
          </w:tcPr>
          <w:p w:rsidR="002A6EC1" w:rsidRDefault="007B1660">
            <w:r>
              <w:t>CVS Caremark</w:t>
            </w:r>
          </w:p>
        </w:tc>
        <w:tc>
          <w:tcPr>
            <w:tcW w:w="1889" w:type="pct"/>
            <w:noWrap/>
          </w:tcPr>
          <w:p w:rsidR="002A6EC1" w:rsidRDefault="00F05A79" w:rsidP="00F05A79">
            <w:pPr>
              <w:jc w:val="right"/>
            </w:pPr>
            <w:r>
              <w:rPr>
                <w:b/>
              </w:rPr>
              <w:t>Nov,17</w:t>
            </w:r>
            <w:r w:rsidR="005E77C5">
              <w:rPr>
                <w:b/>
              </w:rPr>
              <w:t xml:space="preserve"> </w:t>
            </w:r>
            <w:r>
              <w:rPr>
                <w:b/>
              </w:rPr>
              <w:t>–</w:t>
            </w:r>
            <w:r w:rsidR="005E77C5">
              <w:rPr>
                <w:b/>
              </w:rPr>
              <w:t xml:space="preserve"> </w:t>
            </w:r>
            <w:r>
              <w:rPr>
                <w:b/>
              </w:rPr>
              <w:t>Dec,17</w:t>
            </w:r>
          </w:p>
        </w:tc>
      </w:tr>
      <w:tr w:rsidR="002A6EC1" w:rsidTr="008957AD">
        <w:tc>
          <w:tcPr>
            <w:tcW w:w="691" w:type="pct"/>
            <w:noWrap/>
          </w:tcPr>
          <w:p w:rsidR="002A6EC1" w:rsidRDefault="007B1660">
            <w:r>
              <w:rPr>
                <w:b/>
                <w:sz w:val="22"/>
              </w:rPr>
              <w:t>Role:</w:t>
            </w:r>
          </w:p>
        </w:tc>
        <w:tc>
          <w:tcPr>
            <w:tcW w:w="2420" w:type="pct"/>
            <w:noWrap/>
          </w:tcPr>
          <w:p w:rsidR="002A6EC1" w:rsidRDefault="007B1660">
            <w:r>
              <w:t>Software Engineer</w:t>
            </w:r>
          </w:p>
        </w:tc>
        <w:tc>
          <w:tcPr>
            <w:tcW w:w="1889" w:type="pct"/>
            <w:noWrap/>
          </w:tcPr>
          <w:p w:rsidR="002A6EC1" w:rsidRDefault="002A6EC1"/>
        </w:tc>
      </w:tr>
      <w:tr w:rsidR="002A6EC1" w:rsidTr="008957AD">
        <w:tc>
          <w:tcPr>
            <w:tcW w:w="691" w:type="pct"/>
            <w:noWrap/>
          </w:tcPr>
          <w:p w:rsidR="002A6EC1" w:rsidRDefault="007B1660">
            <w:r>
              <w:rPr>
                <w:b/>
                <w:sz w:val="22"/>
              </w:rPr>
              <w:t>Project:</w:t>
            </w:r>
          </w:p>
        </w:tc>
        <w:tc>
          <w:tcPr>
            <w:tcW w:w="2420" w:type="pct"/>
            <w:noWrap/>
          </w:tcPr>
          <w:p w:rsidR="002A6EC1" w:rsidRDefault="005E77C5">
            <w:r>
              <w:t>CMP(Caremark messaging platform)</w:t>
            </w:r>
          </w:p>
        </w:tc>
        <w:tc>
          <w:tcPr>
            <w:tcW w:w="1889" w:type="pct"/>
            <w:noWrap/>
          </w:tcPr>
          <w:p w:rsidR="002A6EC1" w:rsidRDefault="002A6EC1"/>
        </w:tc>
      </w:tr>
    </w:tbl>
    <w:p w:rsidR="002A6EC1" w:rsidRDefault="007B1660">
      <w:r>
        <w:rPr>
          <w:b/>
          <w:sz w:val="22"/>
        </w:rPr>
        <w:t>Description: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9490"/>
      </w:tblGrid>
      <w:tr w:rsidR="002A6EC1">
        <w:tc>
          <w:tcPr>
            <w:tcW w:w="0" w:type="dxa"/>
          </w:tcPr>
          <w:p w:rsidR="002A6EC1" w:rsidRDefault="007B1660" w:rsidP="005E77C5">
            <w:pPr>
              <w:jc w:val="both"/>
            </w:pPr>
            <w:r>
              <w:t xml:space="preserve">Testing and development </w:t>
            </w:r>
            <w:r w:rsidR="005E77C5">
              <w:t>of the changes brought in existing projects.</w:t>
            </w:r>
          </w:p>
        </w:tc>
      </w:tr>
    </w:tbl>
    <w:p w:rsidR="002A6EC1" w:rsidRDefault="007B1660">
      <w:r>
        <w:rPr>
          <w:b/>
          <w:sz w:val="22"/>
        </w:rPr>
        <w:t>Responsibilities: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9490"/>
      </w:tblGrid>
      <w:tr w:rsidR="002A6EC1">
        <w:tc>
          <w:tcPr>
            <w:tcW w:w="0" w:type="dxa"/>
          </w:tcPr>
          <w:p w:rsidR="002A6EC1" w:rsidRDefault="005E77C5">
            <w:pPr>
              <w:jc w:val="both"/>
            </w:pPr>
            <w:r>
              <w:t xml:space="preserve">Testing </w:t>
            </w:r>
            <w:r w:rsidR="007B1660">
              <w:t>components and some part of development was included</w:t>
            </w:r>
          </w:p>
        </w:tc>
      </w:tr>
    </w:tbl>
    <w:p w:rsidR="002A6EC1" w:rsidRDefault="007B1660">
      <w:r>
        <w:rPr>
          <w:b/>
          <w:sz w:val="22"/>
        </w:rPr>
        <w:t>Environment: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9490"/>
      </w:tblGrid>
      <w:tr w:rsidR="002A6EC1">
        <w:tc>
          <w:tcPr>
            <w:tcW w:w="0" w:type="dxa"/>
          </w:tcPr>
          <w:p w:rsidR="002A6EC1" w:rsidRDefault="005E77C5">
            <w:pPr>
              <w:jc w:val="both"/>
            </w:pPr>
            <w:r>
              <w:t>JAVA, RAD, WebSphere</w:t>
            </w:r>
            <w:r w:rsidR="003F487B">
              <w:t>, Eclipse</w:t>
            </w:r>
            <w:r>
              <w:t xml:space="preserve">. </w:t>
            </w:r>
          </w:p>
        </w:tc>
      </w:tr>
    </w:tbl>
    <w:p w:rsidR="007C3C70" w:rsidRDefault="007C3C70"/>
    <w:p w:rsidR="007C3C70" w:rsidRDefault="007C3C70" w:rsidP="007C3C70">
      <w:r>
        <w:rPr>
          <w:b/>
          <w:sz w:val="22"/>
        </w:rPr>
        <w:t>EDUCATION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9490"/>
      </w:tblGrid>
      <w:tr w:rsidR="007C3C70" w:rsidTr="007C3C70">
        <w:tc>
          <w:tcPr>
            <w:tcW w:w="9490" w:type="dxa"/>
          </w:tcPr>
          <w:p w:rsidR="007C3C70" w:rsidRDefault="007C3C70" w:rsidP="003A6FE1">
            <w:r>
              <w:t>Bachelor of Technology</w:t>
            </w:r>
            <w:r w:rsidR="00F50E16">
              <w:t xml:space="preserve"> </w:t>
            </w:r>
            <w:r w:rsidR="00741D14">
              <w:t>with (</w:t>
            </w:r>
            <w:r>
              <w:t>Computer Science &amp; Engineering)</w:t>
            </w:r>
            <w:r w:rsidR="00F50E16">
              <w:t>-I-DIV HONS</w:t>
            </w:r>
          </w:p>
          <w:p w:rsidR="007C3C70" w:rsidRDefault="007C3C70" w:rsidP="003A6FE1">
            <w:r>
              <w:t>IMS Engineering College,Ghaziabad-2016</w:t>
            </w:r>
          </w:p>
        </w:tc>
      </w:tr>
      <w:tr w:rsidR="007C3C70" w:rsidTr="007C3C70">
        <w:tc>
          <w:tcPr>
            <w:tcW w:w="9490" w:type="dxa"/>
          </w:tcPr>
          <w:p w:rsidR="007C3C70" w:rsidRDefault="007C3C70" w:rsidP="003A6FE1">
            <w:bookmarkStart w:id="0" w:name="_GoBack"/>
            <w:bookmarkEnd w:id="0"/>
          </w:p>
        </w:tc>
      </w:tr>
    </w:tbl>
    <w:p w:rsidR="002A6EC1" w:rsidRDefault="007B1660">
      <w:r>
        <w:br/>
      </w:r>
    </w:p>
    <w:p w:rsidR="007B1660" w:rsidRDefault="007B1660">
      <w:r>
        <w:br/>
      </w:r>
    </w:p>
    <w:sectPr w:rsidR="007B1660" w:rsidSect="004B2D4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1800" w:right="1526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D087B" w:rsidRDefault="004D087B">
      <w:r>
        <w:separator/>
      </w:r>
    </w:p>
  </w:endnote>
  <w:endnote w:type="continuationSeparator" w:id="0">
    <w:p w:rsidR="004D087B" w:rsidRDefault="004D08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7743" w:rsidRDefault="0046774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00F2" w:rsidRDefault="004B2D43" w:rsidP="004B2D43">
    <w:pPr>
      <w:pStyle w:val="Footer"/>
      <w:jc w:val="right"/>
      <w:rPr>
        <w:snapToGrid w:val="0"/>
        <w:sz w:val="16"/>
        <w:szCs w:val="16"/>
      </w:rPr>
    </w:pPr>
    <w:r>
      <w:rPr>
        <w:sz w:val="16"/>
        <w:szCs w:val="16"/>
      </w:rPr>
      <w:ptab w:relativeTo="margin" w:alignment="right" w:leader="none"/>
    </w:r>
    <w:r w:rsidR="00DF0D5C">
      <w:rPr>
        <w:sz w:val="16"/>
        <w:szCs w:val="16"/>
      </w:rPr>
      <w:tab/>
    </w:r>
    <w:r w:rsidR="00DF0D5C">
      <w:rPr>
        <w:sz w:val="16"/>
        <w:szCs w:val="16"/>
      </w:rPr>
      <w:tab/>
      <w:t xml:space="preserve"> </w:t>
    </w:r>
    <w:r w:rsidR="00CE6A4D">
      <w:rPr>
        <w:sz w:val="16"/>
        <w:szCs w:val="16"/>
      </w:rPr>
      <w:t xml:space="preserve">     </w:t>
    </w:r>
    <w:r>
      <w:rPr>
        <w:sz w:val="16"/>
        <w:szCs w:val="16"/>
      </w:rPr>
      <w:t xml:space="preserve">          </w:t>
    </w:r>
    <w:r w:rsidR="00CE6A4D">
      <w:rPr>
        <w:sz w:val="16"/>
        <w:szCs w:val="16"/>
      </w:rPr>
      <w:t xml:space="preserve">  </w:t>
    </w:r>
    <w:r w:rsidR="00D600F2">
      <w:rPr>
        <w:sz w:val="16"/>
        <w:szCs w:val="16"/>
      </w:rPr>
      <w:t xml:space="preserve">Page </w:t>
    </w:r>
    <w:r w:rsidR="00D600F2">
      <w:rPr>
        <w:snapToGrid w:val="0"/>
        <w:sz w:val="16"/>
        <w:szCs w:val="16"/>
      </w:rPr>
      <w:fldChar w:fldCharType="begin"/>
    </w:r>
    <w:r w:rsidR="00D600F2">
      <w:rPr>
        <w:snapToGrid w:val="0"/>
        <w:sz w:val="16"/>
        <w:szCs w:val="16"/>
      </w:rPr>
      <w:instrText xml:space="preserve"> PAGE </w:instrText>
    </w:r>
    <w:r w:rsidR="00D600F2">
      <w:rPr>
        <w:snapToGrid w:val="0"/>
        <w:sz w:val="16"/>
        <w:szCs w:val="16"/>
      </w:rPr>
      <w:fldChar w:fldCharType="separate"/>
    </w:r>
    <w:r w:rsidR="00741D14">
      <w:rPr>
        <w:noProof/>
        <w:snapToGrid w:val="0"/>
        <w:sz w:val="16"/>
        <w:szCs w:val="16"/>
      </w:rPr>
      <w:t>1</w:t>
    </w:r>
    <w:r w:rsidR="00D600F2">
      <w:rPr>
        <w:snapToGrid w:val="0"/>
        <w:sz w:val="16"/>
        <w:szCs w:val="16"/>
      </w:rPr>
      <w:fldChar w:fldCharType="end"/>
    </w:r>
    <w:r w:rsidR="00D600F2">
      <w:rPr>
        <w:snapToGrid w:val="0"/>
        <w:sz w:val="16"/>
        <w:szCs w:val="16"/>
      </w:rPr>
      <w:t xml:space="preserve"> of </w:t>
    </w:r>
    <w:r w:rsidR="00D600F2">
      <w:rPr>
        <w:snapToGrid w:val="0"/>
        <w:sz w:val="16"/>
        <w:szCs w:val="16"/>
      </w:rPr>
      <w:fldChar w:fldCharType="begin"/>
    </w:r>
    <w:r w:rsidR="00D600F2">
      <w:rPr>
        <w:snapToGrid w:val="0"/>
        <w:sz w:val="16"/>
        <w:szCs w:val="16"/>
      </w:rPr>
      <w:instrText xml:space="preserve"> NUMPAGES </w:instrText>
    </w:r>
    <w:r w:rsidR="00D600F2">
      <w:rPr>
        <w:snapToGrid w:val="0"/>
        <w:sz w:val="16"/>
        <w:szCs w:val="16"/>
      </w:rPr>
      <w:fldChar w:fldCharType="separate"/>
    </w:r>
    <w:r w:rsidR="00741D14">
      <w:rPr>
        <w:noProof/>
        <w:snapToGrid w:val="0"/>
        <w:sz w:val="16"/>
        <w:szCs w:val="16"/>
      </w:rPr>
      <w:t>1</w:t>
    </w:r>
    <w:r w:rsidR="00D600F2">
      <w:rPr>
        <w:snapToGrid w:val="0"/>
        <w:sz w:val="16"/>
        <w:szCs w:val="16"/>
      </w:rPr>
      <w:fldChar w:fldCharType="end"/>
    </w:r>
    <w:r>
      <w:rPr>
        <w:snapToGrid w:val="0"/>
        <w:sz w:val="16"/>
        <w:szCs w:val="16"/>
      </w:rPr>
      <w:t xml:space="preserve">   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7743" w:rsidRDefault="0046774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D087B" w:rsidRDefault="004D087B">
      <w:r>
        <w:separator/>
      </w:r>
    </w:p>
  </w:footnote>
  <w:footnote w:type="continuationSeparator" w:id="0">
    <w:p w:rsidR="004D087B" w:rsidRDefault="004D08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7743" w:rsidRDefault="0046774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00F2" w:rsidRDefault="005C3CE9">
    <w:pPr>
      <w:pStyle w:val="Header"/>
      <w:jc w:val="right"/>
    </w:pPr>
    <w:r>
      <w:rPr>
        <w:noProof/>
      </w:rPr>
      <w:t xml:space="preserve"> </w:t>
    </w:r>
    <w:r>
      <w:rPr>
        <w:noProof/>
      </w:rPr>
      <w:drawing>
        <wp:inline distT="0" distB="0" distL="0" distR="0" wp14:anchorId="3A87AB33" wp14:editId="01BF9581">
          <wp:extent cx="1333500" cy="206166"/>
          <wp:effectExtent l="0" t="0" r="0" b="3810"/>
          <wp:docPr id="2" name="Picture 2" descr="D:\Users\703177066\Desktop\Genpact_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Users\703177066\Desktop\Genpact_logo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7874" cy="20684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7743" w:rsidRDefault="0046774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855C32"/>
    <w:multiLevelType w:val="multilevel"/>
    <w:tmpl w:val="6C1AB260"/>
    <w:lvl w:ilvl="0"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ttachedTemplate r:id="rId1"/>
  <w:defaultTabStop w:val="720"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0D98"/>
    <w:rsid w:val="000435E6"/>
    <w:rsid w:val="0005235C"/>
    <w:rsid w:val="00084809"/>
    <w:rsid w:val="00094A6D"/>
    <w:rsid w:val="000C7B82"/>
    <w:rsid w:val="000D42CE"/>
    <w:rsid w:val="000E30D1"/>
    <w:rsid w:val="000F5527"/>
    <w:rsid w:val="0013071A"/>
    <w:rsid w:val="00145EDA"/>
    <w:rsid w:val="001A5C8E"/>
    <w:rsid w:val="0022347A"/>
    <w:rsid w:val="002A59D2"/>
    <w:rsid w:val="002A6EC1"/>
    <w:rsid w:val="002B1E4D"/>
    <w:rsid w:val="002D41EA"/>
    <w:rsid w:val="0033164F"/>
    <w:rsid w:val="003A5AB9"/>
    <w:rsid w:val="003C7BEF"/>
    <w:rsid w:val="003D0888"/>
    <w:rsid w:val="003E1655"/>
    <w:rsid w:val="003F487B"/>
    <w:rsid w:val="00411340"/>
    <w:rsid w:val="00425F39"/>
    <w:rsid w:val="00467743"/>
    <w:rsid w:val="004A2FFA"/>
    <w:rsid w:val="004B2D43"/>
    <w:rsid w:val="004D087B"/>
    <w:rsid w:val="004F744A"/>
    <w:rsid w:val="00577A98"/>
    <w:rsid w:val="005B6C02"/>
    <w:rsid w:val="005C3CE9"/>
    <w:rsid w:val="005D5F8C"/>
    <w:rsid w:val="005E3ADD"/>
    <w:rsid w:val="005E3F37"/>
    <w:rsid w:val="005E6BD8"/>
    <w:rsid w:val="005E6D61"/>
    <w:rsid w:val="005E77C5"/>
    <w:rsid w:val="005F0C03"/>
    <w:rsid w:val="006175AB"/>
    <w:rsid w:val="006242F9"/>
    <w:rsid w:val="00631199"/>
    <w:rsid w:val="006525E0"/>
    <w:rsid w:val="006D07B2"/>
    <w:rsid w:val="006D63BB"/>
    <w:rsid w:val="0071788A"/>
    <w:rsid w:val="00741D14"/>
    <w:rsid w:val="00761D74"/>
    <w:rsid w:val="007637C5"/>
    <w:rsid w:val="007750F2"/>
    <w:rsid w:val="0078708C"/>
    <w:rsid w:val="007B1660"/>
    <w:rsid w:val="007C3C70"/>
    <w:rsid w:val="007C7C8F"/>
    <w:rsid w:val="00805C8C"/>
    <w:rsid w:val="00816DDB"/>
    <w:rsid w:val="00854AA1"/>
    <w:rsid w:val="00865AA0"/>
    <w:rsid w:val="008957AD"/>
    <w:rsid w:val="008A7856"/>
    <w:rsid w:val="00907C98"/>
    <w:rsid w:val="00920308"/>
    <w:rsid w:val="009C6442"/>
    <w:rsid w:val="00A16023"/>
    <w:rsid w:val="00A523CE"/>
    <w:rsid w:val="00AB13D5"/>
    <w:rsid w:val="00AC70D4"/>
    <w:rsid w:val="00AD7FB7"/>
    <w:rsid w:val="00AE6260"/>
    <w:rsid w:val="00AE6C37"/>
    <w:rsid w:val="00B218D6"/>
    <w:rsid w:val="00B753A9"/>
    <w:rsid w:val="00BA7F3E"/>
    <w:rsid w:val="00BB2028"/>
    <w:rsid w:val="00BD2816"/>
    <w:rsid w:val="00BD71F6"/>
    <w:rsid w:val="00BF3BA5"/>
    <w:rsid w:val="00C80760"/>
    <w:rsid w:val="00CE6A4D"/>
    <w:rsid w:val="00D074E5"/>
    <w:rsid w:val="00D21ED3"/>
    <w:rsid w:val="00D600F2"/>
    <w:rsid w:val="00DA55CC"/>
    <w:rsid w:val="00DD1CF3"/>
    <w:rsid w:val="00DF0D5C"/>
    <w:rsid w:val="00DF19A5"/>
    <w:rsid w:val="00DF3C7F"/>
    <w:rsid w:val="00E00DE8"/>
    <w:rsid w:val="00E13312"/>
    <w:rsid w:val="00E26031"/>
    <w:rsid w:val="00E71D0A"/>
    <w:rsid w:val="00E8789C"/>
    <w:rsid w:val="00EB5EE0"/>
    <w:rsid w:val="00ED6DF7"/>
    <w:rsid w:val="00F05A79"/>
    <w:rsid w:val="00F22A05"/>
    <w:rsid w:val="00F30823"/>
    <w:rsid w:val="00F50E16"/>
    <w:rsid w:val="00F80175"/>
    <w:rsid w:val="00FA0D98"/>
    <w:rsid w:val="00FE5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A47E34B"/>
  <w14:defaultImageDpi w14:val="0"/>
  <w15:docId w15:val="{4D2D73E6-6C0F-4CB8-ACB7-710CE64B0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0" w:lineRule="auto"/>
    </w:pPr>
    <w:rPr>
      <w:rFonts w:ascii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ind w:left="1440" w:hanging="1440"/>
      <w:jc w:val="both"/>
      <w:outlineLvl w:val="0"/>
    </w:p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adjustRightInd w:val="0"/>
      <w:jc w:val="center"/>
      <w:outlineLvl w:val="1"/>
    </w:pPr>
    <w:rPr>
      <w:rFonts w:ascii="Arial" w:hAnsi="Arial" w:cs="Arial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pPr>
      <w:keepNext/>
      <w:adjustRightInd w:val="0"/>
      <w:ind w:left="1260" w:hanging="1260"/>
      <w:jc w:val="both"/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9"/>
    <w:qFormat/>
    <w:pPr>
      <w:keepNext/>
      <w:tabs>
        <w:tab w:val="right" w:pos="1980"/>
      </w:tabs>
      <w:adjustRightInd w:val="0"/>
      <w:spacing w:before="60"/>
      <w:jc w:val="right"/>
      <w:outlineLvl w:val="3"/>
    </w:pPr>
    <w:rPr>
      <w:b/>
      <w:bCs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9"/>
    <w:qFormat/>
    <w:pPr>
      <w:keepNext/>
      <w:adjustRightInd w:val="0"/>
      <w:jc w:val="both"/>
      <w:outlineLvl w:val="4"/>
    </w:pPr>
    <w:rPr>
      <w:b/>
      <w:bCs/>
    </w:rPr>
  </w:style>
  <w:style w:type="paragraph" w:styleId="Heading6">
    <w:name w:val="heading 6"/>
    <w:basedOn w:val="Normal"/>
    <w:next w:val="Normal"/>
    <w:link w:val="Heading6Char"/>
    <w:uiPriority w:val="99"/>
    <w:qFormat/>
    <w:pPr>
      <w:keepNext/>
      <w:adjustRightInd w:val="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9"/>
    <w:qFormat/>
    <w:pPr>
      <w:keepNext/>
      <w:jc w:val="both"/>
      <w:outlineLvl w:val="6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locked/>
    <w:rPr>
      <w:rFonts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locked/>
    <w:rPr>
      <w:rFonts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locked/>
    <w:rPr>
      <w:rFonts w:cs="Times New Roman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locked/>
    <w:rPr>
      <w:rFonts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locked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ascii="Times New Roman" w:hAnsi="Times New Roman" w:cs="Times New Roman"/>
      <w:sz w:val="24"/>
      <w:szCs w:val="24"/>
    </w:rPr>
  </w:style>
  <w:style w:type="paragraph" w:styleId="BodyText2">
    <w:name w:val="Body Text 2"/>
    <w:basedOn w:val="Normal"/>
    <w:link w:val="BodyText2Char"/>
    <w:uiPriority w:val="99"/>
    <w:pPr>
      <w:tabs>
        <w:tab w:val="right" w:pos="8640"/>
      </w:tabs>
      <w:jc w:val="both"/>
    </w:pPr>
    <w:rPr>
      <w:sz w:val="22"/>
      <w:szCs w:val="22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locked/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788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788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E77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tms\websource\template13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template13</Template>
  <TotalTime>61</TotalTime>
  <Pages>1</Pages>
  <Words>143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«EmployeeMaster_sEMPFIRSTNAME»« EmployeeMaster _sEmpMiddleName»</vt:lpstr>
    </vt:vector>
  </TitlesOfParts>
  <Company>HeadStrong Inc</Company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«EmployeeMaster_sEMPFIRSTNAME»« EmployeeMaster _sEmpMiddleName»</dc:title>
  <dc:creator>HeadStrong</dc:creator>
  <cp:lastModifiedBy>Shrivastav, Shraddha</cp:lastModifiedBy>
  <cp:revision>153</cp:revision>
  <dcterms:created xsi:type="dcterms:W3CDTF">2016-08-01T07:03:00Z</dcterms:created>
  <dcterms:modified xsi:type="dcterms:W3CDTF">2018-02-20T12:16:00Z</dcterms:modified>
</cp:coreProperties>
</file>